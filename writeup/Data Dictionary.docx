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76B6F" w14:textId="77777777" w:rsidR="00295367" w:rsidRPr="007F633F" w:rsidRDefault="007F633F" w:rsidP="007F633F">
      <w:pPr>
        <w:ind w:left="-851"/>
        <w:jc w:val="center"/>
        <w:rPr>
          <w:b/>
          <w:sz w:val="32"/>
          <w:u w:val="single"/>
        </w:rPr>
      </w:pPr>
      <w:r w:rsidRPr="007F633F">
        <w:rPr>
          <w:b/>
          <w:sz w:val="32"/>
          <w:u w:val="single"/>
        </w:rPr>
        <w:t xml:space="preserve">Django Unchained – </w:t>
      </w:r>
      <w:r w:rsidR="00295367" w:rsidRPr="007F633F">
        <w:rPr>
          <w:b/>
          <w:sz w:val="32"/>
          <w:u w:val="single"/>
        </w:rPr>
        <w:t>Data Dictionary</w:t>
      </w:r>
    </w:p>
    <w:p w14:paraId="1E417850" w14:textId="77777777" w:rsidR="00295367" w:rsidRDefault="00295367"/>
    <w:p w14:paraId="50B1599F" w14:textId="77777777" w:rsidR="00295367" w:rsidRDefault="007F633F" w:rsidP="00295367">
      <w:pPr>
        <w:ind w:left="-851"/>
      </w:pPr>
      <w:r>
        <w:t>“</w:t>
      </w:r>
      <w:r w:rsidR="00295367">
        <w:t>User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701"/>
        <w:gridCol w:w="3544"/>
        <w:gridCol w:w="1559"/>
      </w:tblGrid>
      <w:tr w:rsidR="00295367" w:rsidRPr="00295367" w14:paraId="5E4060F0" w14:textId="77777777" w:rsidTr="0042738C">
        <w:tc>
          <w:tcPr>
            <w:tcW w:w="2268" w:type="dxa"/>
          </w:tcPr>
          <w:p w14:paraId="3EC80A52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B40B24D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701" w:type="dxa"/>
          </w:tcPr>
          <w:p w14:paraId="1C04E487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544" w:type="dxa"/>
          </w:tcPr>
          <w:p w14:paraId="02BFDD7F" w14:textId="77777777" w:rsidR="00295367" w:rsidRPr="00295367" w:rsidRDefault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5A10B6F" w14:textId="3F54CC03" w:rsidR="00295367" w:rsidRPr="00295367" w:rsidRDefault="0042738C" w:rsidP="007F633F">
            <w:pPr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Default</w:t>
            </w:r>
          </w:p>
        </w:tc>
      </w:tr>
      <w:tr w:rsidR="00295367" w14:paraId="4546B590" w14:textId="77777777" w:rsidTr="0042738C">
        <w:tc>
          <w:tcPr>
            <w:tcW w:w="2268" w:type="dxa"/>
          </w:tcPr>
          <w:p w14:paraId="66D3D032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User ID *</w:t>
            </w:r>
            <w:r w:rsidRPr="00295367">
              <w:rPr>
                <w:rFonts w:asciiTheme="majorHAnsi" w:hAnsiTheme="majorHAnsi"/>
                <w:b/>
                <w:bCs/>
              </w:rPr>
              <w:t>pk</w:t>
            </w:r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66E6F56A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4561C8E3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544" w:type="dxa"/>
          </w:tcPr>
          <w:p w14:paraId="53647D16" w14:textId="1A8B2CC0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Unique ID of </w:t>
            </w:r>
            <w:r w:rsidR="009E3AA0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User</w:t>
            </w:r>
          </w:p>
        </w:tc>
        <w:tc>
          <w:tcPr>
            <w:tcW w:w="1559" w:type="dxa"/>
          </w:tcPr>
          <w:p w14:paraId="511F9FEA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010A259" w14:textId="77777777" w:rsidTr="0042738C">
        <w:tc>
          <w:tcPr>
            <w:tcW w:w="2268" w:type="dxa"/>
          </w:tcPr>
          <w:p w14:paraId="44B0422F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1843" w:type="dxa"/>
          </w:tcPr>
          <w:p w14:paraId="38E7DBFE" w14:textId="77777777" w:rsidR="00295367" w:rsidRPr="00295367" w:rsidRDefault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31EF6DB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495132DD" w14:textId="42182714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username</w:t>
            </w:r>
          </w:p>
        </w:tc>
        <w:tc>
          <w:tcPr>
            <w:tcW w:w="1559" w:type="dxa"/>
          </w:tcPr>
          <w:p w14:paraId="4B192E43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747347A5" w14:textId="77777777" w:rsidTr="0042738C">
        <w:tc>
          <w:tcPr>
            <w:tcW w:w="2268" w:type="dxa"/>
          </w:tcPr>
          <w:p w14:paraId="3930FA49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1843" w:type="dxa"/>
          </w:tcPr>
          <w:p w14:paraId="26FEA71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125C549A" w14:textId="77777777" w:rsidR="00295367" w:rsidRP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7B266378" w14:textId="33A0145D" w:rsidR="00295367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to be confirmed on registration</w:t>
            </w:r>
          </w:p>
        </w:tc>
        <w:tc>
          <w:tcPr>
            <w:tcW w:w="1559" w:type="dxa"/>
          </w:tcPr>
          <w:p w14:paraId="0AC2F665" w14:textId="77777777" w:rsidR="00295367" w:rsidRPr="00295367" w:rsidRDefault="00295367">
            <w:pPr>
              <w:rPr>
                <w:rFonts w:asciiTheme="majorHAnsi" w:hAnsiTheme="majorHAnsi"/>
              </w:rPr>
            </w:pPr>
          </w:p>
        </w:tc>
      </w:tr>
      <w:tr w:rsidR="00295367" w14:paraId="1224C737" w14:textId="77777777" w:rsidTr="0042738C">
        <w:tc>
          <w:tcPr>
            <w:tcW w:w="2268" w:type="dxa"/>
          </w:tcPr>
          <w:p w14:paraId="059085AC" w14:textId="77777777" w:rsidR="00295367" w:rsidRDefault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1464CD5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701" w:type="dxa"/>
          </w:tcPr>
          <w:p w14:paraId="7A270CE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</w:tcPr>
          <w:p w14:paraId="4726C286" w14:textId="2EF6565D" w:rsidR="00295367" w:rsidRPr="00295367" w:rsidRDefault="0042738C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Contact </w:t>
            </w:r>
            <w:r w:rsidR="009E3AA0">
              <w:rPr>
                <w:rFonts w:asciiTheme="majorHAnsi" w:hAnsiTheme="majorHAnsi"/>
              </w:rPr>
              <w:t xml:space="preserve">email </w:t>
            </w:r>
            <w:r>
              <w:rPr>
                <w:rFonts w:asciiTheme="majorHAnsi" w:hAnsiTheme="majorHAnsi"/>
              </w:rPr>
              <w:t>address of the user. Not necessarily related to a Member’s email.</w:t>
            </w:r>
          </w:p>
        </w:tc>
        <w:tc>
          <w:tcPr>
            <w:tcW w:w="1559" w:type="dxa"/>
          </w:tcPr>
          <w:p w14:paraId="350168F8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42738C" w14:paraId="627342BE" w14:textId="77777777" w:rsidTr="0042738C">
        <w:tc>
          <w:tcPr>
            <w:tcW w:w="2268" w:type="dxa"/>
          </w:tcPr>
          <w:p w14:paraId="27FB49A5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6E450F69" w14:textId="70AB4210" w:rsidR="0042738C" w:rsidRPr="00295367" w:rsidRDefault="0042738C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701" w:type="dxa"/>
          </w:tcPr>
          <w:p w14:paraId="6A6D327E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  <w:vMerge w:val="restart"/>
          </w:tcPr>
          <w:p w14:paraId="7A36F5A5" w14:textId="0F3170F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User’s name. Not necessarily related to Member’s name.</w:t>
            </w:r>
          </w:p>
        </w:tc>
        <w:tc>
          <w:tcPr>
            <w:tcW w:w="1559" w:type="dxa"/>
          </w:tcPr>
          <w:p w14:paraId="297AAE08" w14:textId="77777777" w:rsidR="0042738C" w:rsidRPr="00295367" w:rsidRDefault="0042738C">
            <w:pPr>
              <w:rPr>
                <w:rFonts w:asciiTheme="majorHAnsi" w:hAnsiTheme="majorHAnsi"/>
              </w:rPr>
            </w:pPr>
          </w:p>
        </w:tc>
      </w:tr>
      <w:tr w:rsidR="0042738C" w14:paraId="53D70D2D" w14:textId="77777777" w:rsidTr="0042738C">
        <w:tc>
          <w:tcPr>
            <w:tcW w:w="2268" w:type="dxa"/>
          </w:tcPr>
          <w:p w14:paraId="7AD46B0E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421BF7D7" w14:textId="33236A21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45FFC168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544" w:type="dxa"/>
            <w:vMerge/>
          </w:tcPr>
          <w:p w14:paraId="7FAB8580" w14:textId="3E0E640E" w:rsidR="0042738C" w:rsidRPr="00295367" w:rsidRDefault="0042738C" w:rsidP="0042738C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22D6DB7" w14:textId="77777777" w:rsidR="0042738C" w:rsidRPr="00295367" w:rsidRDefault="0042738C">
            <w:pPr>
              <w:rPr>
                <w:rFonts w:asciiTheme="majorHAnsi" w:hAnsiTheme="majorHAnsi"/>
              </w:rPr>
            </w:pPr>
          </w:p>
        </w:tc>
      </w:tr>
      <w:tr w:rsidR="0042738C" w14:paraId="5B75B917" w14:textId="77777777" w:rsidTr="0042738C">
        <w:tc>
          <w:tcPr>
            <w:tcW w:w="2268" w:type="dxa"/>
          </w:tcPr>
          <w:p w14:paraId="7C214F63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Registered</w:t>
            </w:r>
          </w:p>
        </w:tc>
        <w:tc>
          <w:tcPr>
            <w:tcW w:w="1843" w:type="dxa"/>
          </w:tcPr>
          <w:p w14:paraId="24EF7337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1123CE57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544" w:type="dxa"/>
          </w:tcPr>
          <w:p w14:paraId="25AF8C6A" w14:textId="64B90D3E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Generated automatically on rego.</w:t>
            </w:r>
          </w:p>
        </w:tc>
        <w:tc>
          <w:tcPr>
            <w:tcW w:w="1559" w:type="dxa"/>
          </w:tcPr>
          <w:p w14:paraId="5AAA89CF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42738C" w14:paraId="7A91189F" w14:textId="77777777" w:rsidTr="0042738C">
        <w:tc>
          <w:tcPr>
            <w:tcW w:w="2268" w:type="dxa"/>
          </w:tcPr>
          <w:p w14:paraId="4E4AA0F7" w14:textId="27E52275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Groups</w:t>
            </w:r>
          </w:p>
        </w:tc>
        <w:tc>
          <w:tcPr>
            <w:tcW w:w="1843" w:type="dxa"/>
          </w:tcPr>
          <w:p w14:paraId="200DF601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52A348C6" w14:textId="1C6798C1" w:rsidR="0042738C" w:rsidRPr="00295367" w:rsidRDefault="0042738C" w:rsidP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ManyToMany to Group</w:t>
            </w:r>
          </w:p>
        </w:tc>
        <w:tc>
          <w:tcPr>
            <w:tcW w:w="3544" w:type="dxa"/>
          </w:tcPr>
          <w:p w14:paraId="5D2BA78C" w14:textId="53FF4D0C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Either “end user” or “admin”</w:t>
            </w:r>
          </w:p>
        </w:tc>
        <w:tc>
          <w:tcPr>
            <w:tcW w:w="1559" w:type="dxa"/>
          </w:tcPr>
          <w:p w14:paraId="6EC79AF8" w14:textId="77777777" w:rsidR="0042738C" w:rsidRPr="00295367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 User</w:t>
            </w:r>
          </w:p>
        </w:tc>
      </w:tr>
      <w:tr w:rsidR="0042738C" w14:paraId="2EE05CE4" w14:textId="77777777" w:rsidTr="0042738C">
        <w:tc>
          <w:tcPr>
            <w:tcW w:w="2268" w:type="dxa"/>
          </w:tcPr>
          <w:p w14:paraId="55B75E77" w14:textId="0526C01F" w:rsidR="0042738C" w:rsidRPr="003E242E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Active</w:t>
            </w:r>
          </w:p>
        </w:tc>
        <w:tc>
          <w:tcPr>
            <w:tcW w:w="1843" w:type="dxa"/>
          </w:tcPr>
          <w:p w14:paraId="76AFE69A" w14:textId="07FECECD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701" w:type="dxa"/>
          </w:tcPr>
          <w:p w14:paraId="552E86F3" w14:textId="3AA526AD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544" w:type="dxa"/>
          </w:tcPr>
          <w:p w14:paraId="74FBEC6B" w14:textId="09E471EF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Determines whether is considered active. Used instead of deletion</w:t>
            </w:r>
          </w:p>
        </w:tc>
        <w:tc>
          <w:tcPr>
            <w:tcW w:w="1559" w:type="dxa"/>
          </w:tcPr>
          <w:p w14:paraId="7FA9C465" w14:textId="6CC98446" w:rsidR="0042738C" w:rsidRDefault="00427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</w:t>
            </w:r>
          </w:p>
        </w:tc>
      </w:tr>
    </w:tbl>
    <w:p w14:paraId="5390AD1F" w14:textId="77777777" w:rsidR="00295367" w:rsidRDefault="00295367" w:rsidP="00295367">
      <w:pPr>
        <w:ind w:hanging="851"/>
      </w:pPr>
    </w:p>
    <w:p w14:paraId="704E5B52" w14:textId="77777777" w:rsidR="00295367" w:rsidRDefault="007F633F" w:rsidP="00295367">
      <w:pPr>
        <w:ind w:hanging="851"/>
      </w:pPr>
      <w:r>
        <w:t>“</w:t>
      </w:r>
      <w:r w:rsidR="00295367">
        <w:t>Member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7BADE0CB" w14:textId="77777777" w:rsidTr="007F633F">
        <w:tc>
          <w:tcPr>
            <w:tcW w:w="2268" w:type="dxa"/>
          </w:tcPr>
          <w:p w14:paraId="0912498F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D9CB4AA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1FCB9CB3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614748AE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06BC2A42" w14:textId="77777777" w:rsidR="00295367" w:rsidRPr="00295367" w:rsidRDefault="00295367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295367" w14:paraId="07B1221A" w14:textId="77777777" w:rsidTr="007F633F">
        <w:tc>
          <w:tcPr>
            <w:tcW w:w="2268" w:type="dxa"/>
          </w:tcPr>
          <w:p w14:paraId="5895BC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Pr="00295367">
              <w:rPr>
                <w:rFonts w:asciiTheme="majorHAnsi" w:hAnsiTheme="majorHAnsi"/>
              </w:rPr>
              <w:t xml:space="preserve"> ID *</w:t>
            </w:r>
            <w:r w:rsidRPr="00295367">
              <w:rPr>
                <w:rFonts w:asciiTheme="majorHAnsi" w:hAnsiTheme="majorHAnsi"/>
                <w:b/>
                <w:bCs/>
              </w:rPr>
              <w:t>pk</w:t>
            </w:r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035F763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0047CEBE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DD2F490" w14:textId="602EEA07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a Member</w:t>
            </w:r>
          </w:p>
        </w:tc>
        <w:tc>
          <w:tcPr>
            <w:tcW w:w="1559" w:type="dxa"/>
          </w:tcPr>
          <w:p w14:paraId="00FD123B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9E3AA0" w14:paraId="6DDF1142" w14:textId="77777777" w:rsidTr="007F633F">
        <w:tc>
          <w:tcPr>
            <w:tcW w:w="2268" w:type="dxa"/>
          </w:tcPr>
          <w:p w14:paraId="3175E98F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Name</w:t>
            </w:r>
          </w:p>
        </w:tc>
        <w:tc>
          <w:tcPr>
            <w:tcW w:w="1843" w:type="dxa"/>
          </w:tcPr>
          <w:p w14:paraId="138DD514" w14:textId="505EC7AE" w:rsidR="009E3AA0" w:rsidRPr="00295367" w:rsidRDefault="009E3AA0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43340BFD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  <w:vMerge w:val="restart"/>
          </w:tcPr>
          <w:p w14:paraId="3EBCAF15" w14:textId="1B1DDEE4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Member’s name. Not necessarily relation to User’s name.</w:t>
            </w:r>
          </w:p>
        </w:tc>
        <w:tc>
          <w:tcPr>
            <w:tcW w:w="1559" w:type="dxa"/>
          </w:tcPr>
          <w:p w14:paraId="67958368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62A9275B" w14:textId="77777777" w:rsidTr="007F633F">
        <w:tc>
          <w:tcPr>
            <w:tcW w:w="2268" w:type="dxa"/>
          </w:tcPr>
          <w:p w14:paraId="21A60112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Name</w:t>
            </w:r>
          </w:p>
        </w:tc>
        <w:tc>
          <w:tcPr>
            <w:tcW w:w="1843" w:type="dxa"/>
          </w:tcPr>
          <w:p w14:paraId="7883DF2F" w14:textId="4F1FF514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7616117F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  <w:vMerge/>
          </w:tcPr>
          <w:p w14:paraId="47AA260E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582B6BC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295367" w14:paraId="125F464F" w14:textId="77777777" w:rsidTr="007F633F">
        <w:tc>
          <w:tcPr>
            <w:tcW w:w="2268" w:type="dxa"/>
          </w:tcPr>
          <w:p w14:paraId="0E57BED4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843" w:type="dxa"/>
          </w:tcPr>
          <w:p w14:paraId="57408CA7" w14:textId="1809E6D8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6260C10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4D91124" w14:textId="6C7DBE31" w:rsidR="00295367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email for this Member.</w:t>
            </w:r>
          </w:p>
        </w:tc>
        <w:tc>
          <w:tcPr>
            <w:tcW w:w="1559" w:type="dxa"/>
          </w:tcPr>
          <w:p w14:paraId="06735A6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27A1D29" w14:textId="77777777" w:rsidTr="007F633F">
        <w:tc>
          <w:tcPr>
            <w:tcW w:w="2268" w:type="dxa"/>
          </w:tcPr>
          <w:p w14:paraId="6C18FCF8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15AD9FBF" w14:textId="4EE9B97F" w:rsid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40D61A5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0BE0932" w14:textId="3B5BEB4D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address for this Member.</w:t>
            </w:r>
          </w:p>
        </w:tc>
        <w:tc>
          <w:tcPr>
            <w:tcW w:w="1559" w:type="dxa"/>
          </w:tcPr>
          <w:p w14:paraId="4573B1D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9E3AA0" w14:paraId="44447E68" w14:textId="77777777" w:rsidTr="007F633F">
        <w:tc>
          <w:tcPr>
            <w:tcW w:w="2268" w:type="dxa"/>
          </w:tcPr>
          <w:p w14:paraId="21BD6D23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7B1096E1" w14:textId="777E0C7C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46792B4D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317F02AA" w14:textId="131E7651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’s facebook page.</w:t>
            </w:r>
          </w:p>
        </w:tc>
        <w:tc>
          <w:tcPr>
            <w:tcW w:w="1559" w:type="dxa"/>
          </w:tcPr>
          <w:p w14:paraId="7095F77E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7B47809F" w14:textId="77777777" w:rsidTr="007F633F">
        <w:tc>
          <w:tcPr>
            <w:tcW w:w="2268" w:type="dxa"/>
          </w:tcPr>
          <w:p w14:paraId="12B22956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57E87BA4" w14:textId="39B1D899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0CDC33A6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B61E73" w14:textId="56BA9257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’s twitter handle.</w:t>
            </w:r>
          </w:p>
        </w:tc>
        <w:tc>
          <w:tcPr>
            <w:tcW w:w="1559" w:type="dxa"/>
          </w:tcPr>
          <w:p w14:paraId="43BB15FE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4D2C7A81" w14:textId="77777777" w:rsidTr="007F633F">
        <w:tc>
          <w:tcPr>
            <w:tcW w:w="2268" w:type="dxa"/>
          </w:tcPr>
          <w:p w14:paraId="011E3B51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Phone</w:t>
            </w:r>
          </w:p>
        </w:tc>
        <w:tc>
          <w:tcPr>
            <w:tcW w:w="1843" w:type="dxa"/>
          </w:tcPr>
          <w:p w14:paraId="7FD64719" w14:textId="76CF409E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 characters</w:t>
            </w:r>
          </w:p>
        </w:tc>
        <w:tc>
          <w:tcPr>
            <w:tcW w:w="1559" w:type="dxa"/>
          </w:tcPr>
          <w:p w14:paraId="5A727E85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56CA408" w14:textId="42B5EA53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Member’s phone number.</w:t>
            </w:r>
          </w:p>
        </w:tc>
        <w:tc>
          <w:tcPr>
            <w:tcW w:w="1559" w:type="dxa"/>
          </w:tcPr>
          <w:p w14:paraId="63DDC070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634988DB" w14:textId="77777777" w:rsidTr="007F633F">
        <w:tc>
          <w:tcPr>
            <w:tcW w:w="2268" w:type="dxa"/>
          </w:tcPr>
          <w:p w14:paraId="3E647D55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Interests</w:t>
            </w:r>
          </w:p>
        </w:tc>
        <w:tc>
          <w:tcPr>
            <w:tcW w:w="1843" w:type="dxa"/>
          </w:tcPr>
          <w:p w14:paraId="3028F0E2" w14:textId="7A7E73D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 characters</w:t>
            </w:r>
          </w:p>
        </w:tc>
        <w:tc>
          <w:tcPr>
            <w:tcW w:w="1559" w:type="dxa"/>
          </w:tcPr>
          <w:p w14:paraId="2DADE120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02A245FF" w14:textId="150D3F05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short paragraph describing the Member. Not required.</w:t>
            </w:r>
          </w:p>
        </w:tc>
        <w:tc>
          <w:tcPr>
            <w:tcW w:w="1559" w:type="dxa"/>
          </w:tcPr>
          <w:p w14:paraId="2663F20C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9E3AA0" w14:paraId="54A48420" w14:textId="77777777" w:rsidTr="007F633F">
        <w:tc>
          <w:tcPr>
            <w:tcW w:w="2268" w:type="dxa"/>
          </w:tcPr>
          <w:p w14:paraId="171429E1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</w:t>
            </w:r>
          </w:p>
        </w:tc>
        <w:tc>
          <w:tcPr>
            <w:tcW w:w="1843" w:type="dxa"/>
          </w:tcPr>
          <w:p w14:paraId="7B975AED" w14:textId="684082A3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8882D28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User</w:t>
            </w:r>
          </w:p>
        </w:tc>
        <w:tc>
          <w:tcPr>
            <w:tcW w:w="3686" w:type="dxa"/>
          </w:tcPr>
          <w:p w14:paraId="1B394980" w14:textId="0DE08C99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manages this Member</w:t>
            </w:r>
          </w:p>
        </w:tc>
        <w:tc>
          <w:tcPr>
            <w:tcW w:w="1559" w:type="dxa"/>
          </w:tcPr>
          <w:p w14:paraId="7FC5719D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User</w:t>
            </w:r>
          </w:p>
        </w:tc>
      </w:tr>
    </w:tbl>
    <w:p w14:paraId="466DB5A3" w14:textId="77777777" w:rsidR="00295367" w:rsidRDefault="00295367" w:rsidP="00295367">
      <w:pPr>
        <w:ind w:hanging="851"/>
      </w:pPr>
    </w:p>
    <w:p w14:paraId="79DE0B46" w14:textId="77777777" w:rsidR="00295367" w:rsidRDefault="007F633F" w:rsidP="00295367">
      <w:pPr>
        <w:ind w:hanging="851"/>
      </w:pPr>
      <w:r>
        <w:t>“</w:t>
      </w:r>
      <w:r w:rsidR="00295367">
        <w:t>Club</w:t>
      </w:r>
      <w:r>
        <w:t>”</w:t>
      </w:r>
      <w:r w:rsidR="00295367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295367" w:rsidRPr="00295367" w14:paraId="03704FA1" w14:textId="77777777" w:rsidTr="007F633F">
        <w:tc>
          <w:tcPr>
            <w:tcW w:w="2268" w:type="dxa"/>
          </w:tcPr>
          <w:p w14:paraId="56636D3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3F60FF3D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072CAC78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57E11AE2" w14:textId="77777777" w:rsidR="00295367" w:rsidRPr="00295367" w:rsidRDefault="00295367" w:rsidP="00295367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1D13F24" w14:textId="77777777" w:rsidR="00295367" w:rsidRPr="00295367" w:rsidRDefault="00295367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295367" w14:paraId="7E8AD335" w14:textId="77777777" w:rsidTr="007F633F">
        <w:tc>
          <w:tcPr>
            <w:tcW w:w="2268" w:type="dxa"/>
          </w:tcPr>
          <w:p w14:paraId="06AB773C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  <w:r w:rsidRPr="00295367">
              <w:rPr>
                <w:rFonts w:asciiTheme="majorHAnsi" w:hAnsiTheme="majorHAnsi"/>
              </w:rPr>
              <w:t xml:space="preserve"> ID *</w:t>
            </w:r>
            <w:r w:rsidRPr="00295367">
              <w:rPr>
                <w:rFonts w:asciiTheme="majorHAnsi" w:hAnsiTheme="majorHAnsi"/>
                <w:b/>
                <w:bCs/>
              </w:rPr>
              <w:t>pk</w:t>
            </w:r>
            <w:r w:rsidRPr="00295367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7B09DE8F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44AC02C5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 w:rsidRPr="00295367"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15F30BEC" w14:textId="07EEE1D7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a Club</w:t>
            </w:r>
          </w:p>
        </w:tc>
        <w:tc>
          <w:tcPr>
            <w:tcW w:w="1559" w:type="dxa"/>
          </w:tcPr>
          <w:p w14:paraId="281D13BC" w14:textId="77777777" w:rsidR="00295367" w:rsidRPr="00295367" w:rsidRDefault="00295367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295367" w14:paraId="2536CB18" w14:textId="77777777" w:rsidTr="007F633F">
        <w:tc>
          <w:tcPr>
            <w:tcW w:w="2268" w:type="dxa"/>
          </w:tcPr>
          <w:p w14:paraId="2ED59623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843" w:type="dxa"/>
          </w:tcPr>
          <w:p w14:paraId="52ED762F" w14:textId="77777777" w:rsidR="00295367" w:rsidRPr="00295367" w:rsidRDefault="006245E3" w:rsidP="00295367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295367">
              <w:rPr>
                <w:rFonts w:asciiTheme="majorHAnsi" w:hAnsiTheme="majorHAnsi"/>
              </w:rPr>
              <w:tab/>
            </w:r>
          </w:p>
        </w:tc>
        <w:tc>
          <w:tcPr>
            <w:tcW w:w="1559" w:type="dxa"/>
          </w:tcPr>
          <w:p w14:paraId="7ADBCF20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5DA5E799" w14:textId="725AB312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name of the Club</w:t>
            </w:r>
          </w:p>
        </w:tc>
        <w:tc>
          <w:tcPr>
            <w:tcW w:w="1559" w:type="dxa"/>
          </w:tcPr>
          <w:p w14:paraId="40B2C4DB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5EFEB93D" w14:textId="77777777" w:rsidTr="007F633F">
        <w:tc>
          <w:tcPr>
            <w:tcW w:w="2268" w:type="dxa"/>
          </w:tcPr>
          <w:p w14:paraId="421A20C6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843" w:type="dxa"/>
          </w:tcPr>
          <w:p w14:paraId="7F682996" w14:textId="77777777" w:rsidR="00295367" w:rsidRP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A1061A4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17EBE0C" w14:textId="22775444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Formatted address of the Club. E.g. “1 Sporting Way, Sportstown”.</w:t>
            </w:r>
          </w:p>
        </w:tc>
        <w:tc>
          <w:tcPr>
            <w:tcW w:w="1559" w:type="dxa"/>
          </w:tcPr>
          <w:p w14:paraId="364DBAA9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9E3AA0" w14:paraId="2510B8F4" w14:textId="77777777" w:rsidTr="007F633F">
        <w:tc>
          <w:tcPr>
            <w:tcW w:w="2268" w:type="dxa"/>
          </w:tcPr>
          <w:p w14:paraId="6D153CD0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843" w:type="dxa"/>
          </w:tcPr>
          <w:p w14:paraId="62CAE7BA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1D28C7A1" w14:textId="65F549E8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3686" w:type="dxa"/>
            <w:vMerge w:val="restart"/>
          </w:tcPr>
          <w:p w14:paraId="407F2509" w14:textId="5AA9FBA8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Geographical coordinates (location) of the Club.</w:t>
            </w:r>
          </w:p>
        </w:tc>
        <w:tc>
          <w:tcPr>
            <w:tcW w:w="1559" w:type="dxa"/>
            <w:vMerge w:val="restart"/>
          </w:tcPr>
          <w:p w14:paraId="68BC90ED" w14:textId="4749339D" w:rsidR="009E3AA0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Geocoded from address</w:t>
            </w:r>
          </w:p>
        </w:tc>
      </w:tr>
      <w:tr w:rsidR="009E3AA0" w14:paraId="22615B64" w14:textId="77777777" w:rsidTr="007F633F">
        <w:tc>
          <w:tcPr>
            <w:tcW w:w="2268" w:type="dxa"/>
          </w:tcPr>
          <w:p w14:paraId="0D942EDA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Longitude</w:t>
            </w:r>
          </w:p>
        </w:tc>
        <w:tc>
          <w:tcPr>
            <w:tcW w:w="1843" w:type="dxa"/>
          </w:tcPr>
          <w:p w14:paraId="08D61C3E" w14:textId="77777777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19062F19" w14:textId="7A4513AC" w:rsidR="009E3AA0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</w:t>
            </w:r>
          </w:p>
        </w:tc>
        <w:tc>
          <w:tcPr>
            <w:tcW w:w="3686" w:type="dxa"/>
            <w:vMerge/>
          </w:tcPr>
          <w:p w14:paraId="1D498AE1" w14:textId="77777777" w:rsidR="009E3AA0" w:rsidRPr="00295367" w:rsidRDefault="009E3AA0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Merge/>
          </w:tcPr>
          <w:p w14:paraId="2961A771" w14:textId="77777777" w:rsidR="009E3AA0" w:rsidRDefault="009E3AA0" w:rsidP="00295367">
            <w:pPr>
              <w:rPr>
                <w:rFonts w:asciiTheme="majorHAnsi" w:hAnsiTheme="majorHAnsi"/>
              </w:rPr>
            </w:pPr>
          </w:p>
        </w:tc>
      </w:tr>
      <w:tr w:rsidR="00295367" w14:paraId="63732700" w14:textId="77777777" w:rsidTr="007F633F">
        <w:tc>
          <w:tcPr>
            <w:tcW w:w="2268" w:type="dxa"/>
          </w:tcPr>
          <w:p w14:paraId="0BFBCDC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Tags</w:t>
            </w:r>
          </w:p>
        </w:tc>
        <w:tc>
          <w:tcPr>
            <w:tcW w:w="1843" w:type="dxa"/>
          </w:tcPr>
          <w:p w14:paraId="56129CA4" w14:textId="7F0558D1" w:rsid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number permissible</w:t>
            </w:r>
          </w:p>
        </w:tc>
        <w:tc>
          <w:tcPr>
            <w:tcW w:w="1559" w:type="dxa"/>
          </w:tcPr>
          <w:p w14:paraId="23102C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ClubTag</w:t>
            </w:r>
          </w:p>
        </w:tc>
        <w:tc>
          <w:tcPr>
            <w:tcW w:w="3686" w:type="dxa"/>
          </w:tcPr>
          <w:p w14:paraId="3E918E2D" w14:textId="77777777" w:rsidR="00295367" w:rsidRP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10838AD" w14:textId="607C6899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B3BDE65" w14:textId="77777777" w:rsidTr="007F633F">
        <w:tc>
          <w:tcPr>
            <w:tcW w:w="2268" w:type="dxa"/>
          </w:tcPr>
          <w:p w14:paraId="53AC296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1843" w:type="dxa"/>
          </w:tcPr>
          <w:p w14:paraId="0EBD3EAB" w14:textId="5E4DDE35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  <w:r w:rsidR="009E3AA0">
              <w:rPr>
                <w:rFonts w:asciiTheme="majorHAnsi" w:hAnsiTheme="majorHAnsi"/>
              </w:rPr>
              <w:t>, only 1 allowed.</w:t>
            </w:r>
          </w:p>
        </w:tc>
        <w:tc>
          <w:tcPr>
            <w:tcW w:w="1559" w:type="dxa"/>
          </w:tcPr>
          <w:p w14:paraId="0D19EF54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ClubType</w:t>
            </w:r>
          </w:p>
        </w:tc>
        <w:tc>
          <w:tcPr>
            <w:tcW w:w="3686" w:type="dxa"/>
          </w:tcPr>
          <w:p w14:paraId="36FF2EC0" w14:textId="0B2D35FA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type of club. E.g, Soccer, AFL, Swimming etc.</w:t>
            </w:r>
          </w:p>
        </w:tc>
        <w:tc>
          <w:tcPr>
            <w:tcW w:w="1559" w:type="dxa"/>
          </w:tcPr>
          <w:p w14:paraId="76B14F4B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3A0D9411" w14:textId="77777777" w:rsidTr="007F633F">
        <w:tc>
          <w:tcPr>
            <w:tcW w:w="2268" w:type="dxa"/>
          </w:tcPr>
          <w:p w14:paraId="12CF7C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Members</w:t>
            </w:r>
          </w:p>
        </w:tc>
        <w:tc>
          <w:tcPr>
            <w:tcW w:w="1843" w:type="dxa"/>
          </w:tcPr>
          <w:p w14:paraId="3CF24E4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36B118C3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</w:t>
            </w:r>
            <w:r w:rsidR="00295367">
              <w:rPr>
                <w:rFonts w:asciiTheme="majorHAnsi" w:hAnsiTheme="majorHAnsi"/>
              </w:rPr>
              <w:t>teger</w:t>
            </w:r>
          </w:p>
        </w:tc>
        <w:tc>
          <w:tcPr>
            <w:tcW w:w="3686" w:type="dxa"/>
          </w:tcPr>
          <w:p w14:paraId="430FC210" w14:textId="35F53276" w:rsidR="00295367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active Members that have Memberships with the Club</w:t>
            </w:r>
          </w:p>
        </w:tc>
        <w:tc>
          <w:tcPr>
            <w:tcW w:w="1559" w:type="dxa"/>
          </w:tcPr>
          <w:p w14:paraId="4E94B5C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295367" w14:paraId="04C490D9" w14:textId="77777777" w:rsidTr="007F633F">
        <w:tc>
          <w:tcPr>
            <w:tcW w:w="2268" w:type="dxa"/>
          </w:tcPr>
          <w:p w14:paraId="35F619AE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Creation Date</w:t>
            </w:r>
          </w:p>
        </w:tc>
        <w:tc>
          <w:tcPr>
            <w:tcW w:w="1843" w:type="dxa"/>
          </w:tcPr>
          <w:p w14:paraId="3D440952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2651D9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371EE17A" w14:textId="7A89037B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the Club was created</w:t>
            </w:r>
          </w:p>
        </w:tc>
        <w:tc>
          <w:tcPr>
            <w:tcW w:w="1559" w:type="dxa"/>
          </w:tcPr>
          <w:p w14:paraId="36BCD1AC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295367" w14:paraId="6D0FD672" w14:textId="77777777" w:rsidTr="007F633F">
        <w:tc>
          <w:tcPr>
            <w:tcW w:w="2268" w:type="dxa"/>
          </w:tcPr>
          <w:p w14:paraId="03F594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Recruiting Members</w:t>
            </w:r>
          </w:p>
        </w:tc>
        <w:tc>
          <w:tcPr>
            <w:tcW w:w="1843" w:type="dxa"/>
          </w:tcPr>
          <w:p w14:paraId="7F583AE6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76D88FC0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6D0F9EE0" w14:textId="1A9DB1CF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Determines whether the club is </w:t>
            </w:r>
            <w:r>
              <w:rPr>
                <w:rFonts w:asciiTheme="majorHAnsi" w:hAnsiTheme="majorHAnsi"/>
              </w:rPr>
              <w:lastRenderedPageBreak/>
              <w:t>accepting new Memberships.</w:t>
            </w:r>
          </w:p>
        </w:tc>
        <w:tc>
          <w:tcPr>
            <w:tcW w:w="1559" w:type="dxa"/>
          </w:tcPr>
          <w:p w14:paraId="0B4EE76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True</w:t>
            </w:r>
          </w:p>
        </w:tc>
      </w:tr>
      <w:tr w:rsidR="00295367" w14:paraId="56EDB00C" w14:textId="77777777" w:rsidTr="007F633F">
        <w:tc>
          <w:tcPr>
            <w:tcW w:w="2268" w:type="dxa"/>
          </w:tcPr>
          <w:p w14:paraId="13A2BB9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Owner</w:t>
            </w:r>
          </w:p>
        </w:tc>
        <w:tc>
          <w:tcPr>
            <w:tcW w:w="1843" w:type="dxa"/>
          </w:tcPr>
          <w:p w14:paraId="65026FBB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98552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7AC51060" w14:textId="05C9962E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that “owns” the club. Only they (and site admins) can edit/delete the club.</w:t>
            </w:r>
          </w:p>
        </w:tc>
        <w:tc>
          <w:tcPr>
            <w:tcW w:w="1559" w:type="dxa"/>
          </w:tcPr>
          <w:p w14:paraId="751237A5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01ECA1AC" w14:textId="77777777" w:rsidTr="007F633F">
        <w:tc>
          <w:tcPr>
            <w:tcW w:w="2268" w:type="dxa"/>
          </w:tcPr>
          <w:p w14:paraId="7787A6FB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</w:t>
            </w:r>
          </w:p>
        </w:tc>
        <w:tc>
          <w:tcPr>
            <w:tcW w:w="1843" w:type="dxa"/>
          </w:tcPr>
          <w:p w14:paraId="2A1DD73B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5D6C993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2BFFEFC2" w14:textId="6C8FD0E4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listed as the Club’s public contact.</w:t>
            </w:r>
          </w:p>
        </w:tc>
        <w:tc>
          <w:tcPr>
            <w:tcW w:w="1559" w:type="dxa"/>
          </w:tcPr>
          <w:p w14:paraId="149DB9C6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  <w:tr w:rsidR="00295367" w14:paraId="2325D8A4" w14:textId="77777777" w:rsidTr="007F633F">
        <w:tc>
          <w:tcPr>
            <w:tcW w:w="2268" w:type="dxa"/>
          </w:tcPr>
          <w:p w14:paraId="6E02F48F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026D112F" w14:textId="77777777" w:rsidR="00295367" w:rsidRDefault="006245E3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D38EC9A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BD99015" w14:textId="1218F598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short paragraph describing the Club. Required.</w:t>
            </w:r>
          </w:p>
        </w:tc>
        <w:tc>
          <w:tcPr>
            <w:tcW w:w="1559" w:type="dxa"/>
          </w:tcPr>
          <w:p w14:paraId="6479790D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FDB6F29" w14:textId="77777777" w:rsidTr="007F633F">
        <w:tc>
          <w:tcPr>
            <w:tcW w:w="2268" w:type="dxa"/>
          </w:tcPr>
          <w:p w14:paraId="7DF4DB26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Facebook</w:t>
            </w:r>
          </w:p>
        </w:tc>
        <w:tc>
          <w:tcPr>
            <w:tcW w:w="1843" w:type="dxa"/>
          </w:tcPr>
          <w:p w14:paraId="35883D43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46A301F1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8E42C7" w14:textId="0FA8568D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Club’s facebook page.</w:t>
            </w:r>
          </w:p>
        </w:tc>
        <w:tc>
          <w:tcPr>
            <w:tcW w:w="1559" w:type="dxa"/>
          </w:tcPr>
          <w:p w14:paraId="4AA4D06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</w:tr>
      <w:tr w:rsidR="00295367" w14:paraId="2556E4ED" w14:textId="77777777" w:rsidTr="007F633F">
        <w:tc>
          <w:tcPr>
            <w:tcW w:w="2268" w:type="dxa"/>
          </w:tcPr>
          <w:p w14:paraId="104441C7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Twitter</w:t>
            </w:r>
          </w:p>
        </w:tc>
        <w:tc>
          <w:tcPr>
            <w:tcW w:w="1843" w:type="dxa"/>
          </w:tcPr>
          <w:p w14:paraId="259C2684" w14:textId="77777777" w:rsidR="00295367" w:rsidRDefault="00295367" w:rsidP="0029536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27E6AC5" w14:textId="77777777" w:rsidR="00295367" w:rsidRDefault="00295367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76D2F914" w14:textId="02529C1B" w:rsidR="00295367" w:rsidRPr="00295367" w:rsidRDefault="009E3AA0" w:rsidP="002953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Club’s twitter handle.</w:t>
            </w:r>
          </w:p>
        </w:tc>
        <w:tc>
          <w:tcPr>
            <w:tcW w:w="1559" w:type="dxa"/>
          </w:tcPr>
          <w:p w14:paraId="16AA7BAA" w14:textId="77777777" w:rsidR="00295367" w:rsidRDefault="00295367" w:rsidP="006245E3">
            <w:pPr>
              <w:rPr>
                <w:rFonts w:asciiTheme="majorHAnsi" w:hAnsiTheme="majorHAnsi"/>
              </w:rPr>
            </w:pPr>
          </w:p>
        </w:tc>
      </w:tr>
    </w:tbl>
    <w:p w14:paraId="57EB4A44" w14:textId="77777777" w:rsidR="009E3AA0" w:rsidRDefault="009E3AA0" w:rsidP="007F633F">
      <w:pPr>
        <w:ind w:hanging="851"/>
      </w:pPr>
    </w:p>
    <w:p w14:paraId="11992C78" w14:textId="77777777" w:rsidR="006245E3" w:rsidRDefault="007F633F" w:rsidP="007F633F">
      <w:pPr>
        <w:ind w:hanging="851"/>
      </w:pPr>
      <w:r>
        <w:t>“</w:t>
      </w:r>
      <w:r w:rsidR="006245E3">
        <w:t>Membership Application</w:t>
      </w:r>
      <w:r w:rsidR="005B48B3"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75211D7B" w14:textId="77777777" w:rsidTr="007F633F">
        <w:tc>
          <w:tcPr>
            <w:tcW w:w="2268" w:type="dxa"/>
          </w:tcPr>
          <w:p w14:paraId="3C4BBF4D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40F6C04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553BD67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73A039B2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64D25C05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9E3AA0" w14:paraId="63055861" w14:textId="77777777" w:rsidTr="007F633F">
        <w:tc>
          <w:tcPr>
            <w:tcW w:w="2268" w:type="dxa"/>
          </w:tcPr>
          <w:p w14:paraId="2889F0C0" w14:textId="0D723826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Application ID *</w:t>
            </w:r>
            <w:r w:rsidRPr="009E3AA0">
              <w:rPr>
                <w:rFonts w:asciiTheme="majorHAnsi" w:hAnsiTheme="majorHAnsi"/>
                <w:b/>
                <w:bCs/>
              </w:rPr>
              <w:t>pk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4EE5BFA1" w14:textId="71E0B676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null, unique</w:t>
            </w:r>
          </w:p>
        </w:tc>
        <w:tc>
          <w:tcPr>
            <w:tcW w:w="1559" w:type="dxa"/>
          </w:tcPr>
          <w:p w14:paraId="5EF56112" w14:textId="54C4B099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699EABA" w14:textId="0B4E9862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Membership Application</w:t>
            </w:r>
          </w:p>
        </w:tc>
        <w:tc>
          <w:tcPr>
            <w:tcW w:w="1559" w:type="dxa"/>
          </w:tcPr>
          <w:p w14:paraId="59CE865C" w14:textId="61388D9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6245E3" w14:paraId="24B3C6C5" w14:textId="77777777" w:rsidTr="007F633F">
        <w:tc>
          <w:tcPr>
            <w:tcW w:w="2268" w:type="dxa"/>
          </w:tcPr>
          <w:p w14:paraId="1274E69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Applied</w:t>
            </w:r>
          </w:p>
        </w:tc>
        <w:tc>
          <w:tcPr>
            <w:tcW w:w="1843" w:type="dxa"/>
          </w:tcPr>
          <w:p w14:paraId="29BE8F03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0E81385D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0E5C0C33" w14:textId="519CB737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date the Member the applied to the Club.</w:t>
            </w:r>
          </w:p>
        </w:tc>
        <w:tc>
          <w:tcPr>
            <w:tcW w:w="1559" w:type="dxa"/>
          </w:tcPr>
          <w:p w14:paraId="7C4CADC8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6245E3" w14:paraId="539872C7" w14:textId="77777777" w:rsidTr="007F633F">
        <w:tc>
          <w:tcPr>
            <w:tcW w:w="2268" w:type="dxa"/>
          </w:tcPr>
          <w:p w14:paraId="1FDD49D0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076566AA" w14:textId="77777777" w:rsidR="006245E3" w:rsidRPr="00295367" w:rsidRDefault="006245E3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2040C7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6861F4E5" w14:textId="042D9F43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Member applying</w:t>
            </w:r>
          </w:p>
        </w:tc>
        <w:tc>
          <w:tcPr>
            <w:tcW w:w="1559" w:type="dxa"/>
          </w:tcPr>
          <w:p w14:paraId="10FCF6E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0B23FC3B" w14:textId="77777777" w:rsidTr="007F633F">
        <w:tc>
          <w:tcPr>
            <w:tcW w:w="2268" w:type="dxa"/>
          </w:tcPr>
          <w:p w14:paraId="1A780FF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0B0A32A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21451C8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</w:t>
            </w:r>
          </w:p>
        </w:tc>
        <w:tc>
          <w:tcPr>
            <w:tcW w:w="3686" w:type="dxa"/>
          </w:tcPr>
          <w:p w14:paraId="736489A2" w14:textId="65437E7E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Club being applied to</w:t>
            </w:r>
          </w:p>
        </w:tc>
        <w:tc>
          <w:tcPr>
            <w:tcW w:w="1559" w:type="dxa"/>
          </w:tcPr>
          <w:p w14:paraId="7301123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1D854D34" w14:textId="77777777" w:rsidTr="007F633F">
        <w:tc>
          <w:tcPr>
            <w:tcW w:w="2268" w:type="dxa"/>
          </w:tcPr>
          <w:p w14:paraId="7E9024D8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Rejected</w:t>
            </w:r>
          </w:p>
        </w:tc>
        <w:tc>
          <w:tcPr>
            <w:tcW w:w="1843" w:type="dxa"/>
          </w:tcPr>
          <w:p w14:paraId="7AE2624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9E07E7A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3686" w:type="dxa"/>
          </w:tcPr>
          <w:p w14:paraId="1460FBF2" w14:textId="6958879B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result of the application</w:t>
            </w:r>
          </w:p>
        </w:tc>
        <w:tc>
          <w:tcPr>
            <w:tcW w:w="1559" w:type="dxa"/>
          </w:tcPr>
          <w:p w14:paraId="67AE1C6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1DEF81EF" w14:textId="77777777" w:rsidR="006245E3" w:rsidRDefault="006245E3" w:rsidP="00295367">
      <w:pPr>
        <w:ind w:hanging="851"/>
      </w:pPr>
    </w:p>
    <w:p w14:paraId="08587097" w14:textId="77777777" w:rsidR="006245E3" w:rsidRDefault="007F633F" w:rsidP="00295367">
      <w:pPr>
        <w:ind w:hanging="851"/>
      </w:pPr>
      <w:r>
        <w:t>“</w:t>
      </w:r>
      <w:r w:rsidR="006245E3">
        <w:t>Member</w:t>
      </w:r>
      <w:r w:rsidR="005B48B3">
        <w:t>ship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9101825" w14:textId="77777777" w:rsidTr="007F633F">
        <w:tc>
          <w:tcPr>
            <w:tcW w:w="2268" w:type="dxa"/>
          </w:tcPr>
          <w:p w14:paraId="43E3FE43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1C9E2D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7B32337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4FED58D6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5F75E647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9E3AA0" w14:paraId="458B24DD" w14:textId="77777777" w:rsidTr="007F633F">
        <w:tc>
          <w:tcPr>
            <w:tcW w:w="2268" w:type="dxa"/>
          </w:tcPr>
          <w:p w14:paraId="097B21E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Membership ID *</w:t>
            </w:r>
            <w:r w:rsidRPr="006245E3">
              <w:rPr>
                <w:rFonts w:asciiTheme="majorHAnsi" w:hAnsiTheme="majorHAnsi"/>
                <w:b/>
                <w:bCs/>
              </w:rPr>
              <w:t>pk</w:t>
            </w: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53D15CCF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21E257A1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03487A95" w14:textId="228EDB59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 ID of the Membership</w:t>
            </w:r>
          </w:p>
        </w:tc>
        <w:tc>
          <w:tcPr>
            <w:tcW w:w="1559" w:type="dxa"/>
          </w:tcPr>
          <w:p w14:paraId="0E93575C" w14:textId="77777777" w:rsidR="009E3AA0" w:rsidRPr="00295367" w:rsidRDefault="009E3AA0" w:rsidP="007F63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Next integer</w:t>
            </w:r>
          </w:p>
        </w:tc>
      </w:tr>
      <w:tr w:rsidR="009E3AA0" w14:paraId="2BF954B5" w14:textId="77777777" w:rsidTr="007F633F">
        <w:tc>
          <w:tcPr>
            <w:tcW w:w="2268" w:type="dxa"/>
          </w:tcPr>
          <w:p w14:paraId="061204DC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</w:t>
            </w:r>
          </w:p>
        </w:tc>
        <w:tc>
          <w:tcPr>
            <w:tcW w:w="1843" w:type="dxa"/>
          </w:tcPr>
          <w:p w14:paraId="7C5125D7" w14:textId="77777777" w:rsidR="009E3AA0" w:rsidRPr="00295367" w:rsidRDefault="009E3AA0" w:rsidP="006245E3">
            <w:pPr>
              <w:tabs>
                <w:tab w:val="right" w:pos="176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025929B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Club</w:t>
            </w:r>
          </w:p>
        </w:tc>
        <w:tc>
          <w:tcPr>
            <w:tcW w:w="3686" w:type="dxa"/>
          </w:tcPr>
          <w:p w14:paraId="4C76148E" w14:textId="5F7B2C52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Club the Member is apart of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59" w:type="dxa"/>
          </w:tcPr>
          <w:p w14:paraId="68FF7A07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</w:p>
        </w:tc>
      </w:tr>
      <w:tr w:rsidR="009E3AA0" w14:paraId="1486E435" w14:textId="77777777" w:rsidTr="007F633F">
        <w:tc>
          <w:tcPr>
            <w:tcW w:w="2268" w:type="dxa"/>
          </w:tcPr>
          <w:p w14:paraId="17336864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843" w:type="dxa"/>
          </w:tcPr>
          <w:p w14:paraId="2A38867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58C5229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ForeignKey to Member</w:t>
            </w:r>
          </w:p>
        </w:tc>
        <w:tc>
          <w:tcPr>
            <w:tcW w:w="3686" w:type="dxa"/>
          </w:tcPr>
          <w:p w14:paraId="0338C631" w14:textId="0C3AAAE0" w:rsidR="009E3AA0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Member that is apart of the Club</w:t>
            </w:r>
          </w:p>
        </w:tc>
        <w:tc>
          <w:tcPr>
            <w:tcW w:w="1559" w:type="dxa"/>
          </w:tcPr>
          <w:p w14:paraId="3417EA5E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</w:p>
        </w:tc>
      </w:tr>
      <w:tr w:rsidR="009E3AA0" w14:paraId="01C759D0" w14:textId="77777777" w:rsidTr="007F633F">
        <w:tc>
          <w:tcPr>
            <w:tcW w:w="2268" w:type="dxa"/>
          </w:tcPr>
          <w:p w14:paraId="15ED7762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Joined</w:t>
            </w:r>
          </w:p>
        </w:tc>
        <w:tc>
          <w:tcPr>
            <w:tcW w:w="1843" w:type="dxa"/>
          </w:tcPr>
          <w:p w14:paraId="5209B1EF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58FBF4AA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54E60B9A" w14:textId="41BA0E92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date that the Member joined the Club</w:t>
            </w:r>
          </w:p>
        </w:tc>
        <w:tc>
          <w:tcPr>
            <w:tcW w:w="1559" w:type="dxa"/>
          </w:tcPr>
          <w:p w14:paraId="1857F7BA" w14:textId="77777777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Date</w:t>
            </w:r>
          </w:p>
        </w:tc>
      </w:tr>
      <w:tr w:rsidR="009E3AA0" w14:paraId="54304DC9" w14:textId="77777777" w:rsidTr="007F633F">
        <w:tc>
          <w:tcPr>
            <w:tcW w:w="2268" w:type="dxa"/>
          </w:tcPr>
          <w:p w14:paraId="57CD3FBA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Paid</w:t>
            </w:r>
          </w:p>
        </w:tc>
        <w:tc>
          <w:tcPr>
            <w:tcW w:w="1843" w:type="dxa"/>
          </w:tcPr>
          <w:p w14:paraId="7812A121" w14:textId="77777777" w:rsidR="009E3AA0" w:rsidRDefault="009E3AA0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DBC68AB" w14:textId="77777777" w:rsidR="009E3AA0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3686" w:type="dxa"/>
          </w:tcPr>
          <w:p w14:paraId="400867B9" w14:textId="309E965F" w:rsidR="009E3AA0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last acknowledged date where the Member paid the Club</w:t>
            </w:r>
          </w:p>
        </w:tc>
        <w:tc>
          <w:tcPr>
            <w:tcW w:w="1559" w:type="dxa"/>
          </w:tcPr>
          <w:p w14:paraId="1D800AF0" w14:textId="77777777" w:rsidR="009E3AA0" w:rsidRDefault="009E3AA0" w:rsidP="006245E3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5C25057D" w14:textId="77777777" w:rsidR="006245E3" w:rsidRDefault="006245E3" w:rsidP="00295367">
      <w:pPr>
        <w:ind w:hanging="851"/>
      </w:pPr>
    </w:p>
    <w:p w14:paraId="135074B7" w14:textId="77777777" w:rsidR="006245E3" w:rsidRDefault="007F633F" w:rsidP="00295367">
      <w:pPr>
        <w:ind w:hanging="851"/>
      </w:pPr>
      <w:r>
        <w:t>“</w:t>
      </w:r>
      <w:r w:rsidR="006245E3">
        <w:t>Club Tag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4BA5E24E" w14:textId="77777777" w:rsidTr="007F633F">
        <w:tc>
          <w:tcPr>
            <w:tcW w:w="2268" w:type="dxa"/>
          </w:tcPr>
          <w:p w14:paraId="109A3DF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0847EA07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49E9B1FC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255DE72A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1E7A0F33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6245E3" w14:paraId="0DAF1B62" w14:textId="77777777" w:rsidTr="007F633F">
        <w:tc>
          <w:tcPr>
            <w:tcW w:w="2268" w:type="dxa"/>
          </w:tcPr>
          <w:p w14:paraId="35E7AED1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  <w:r w:rsidR="007F633F">
              <w:rPr>
                <w:rFonts w:asciiTheme="majorHAnsi" w:hAnsiTheme="majorHAnsi"/>
              </w:rPr>
              <w:t xml:space="preserve"> *</w:t>
            </w:r>
            <w:r w:rsidR="007F633F" w:rsidRPr="007F633F">
              <w:rPr>
                <w:rFonts w:asciiTheme="majorHAnsi" w:hAnsiTheme="majorHAnsi"/>
                <w:b/>
                <w:bCs/>
              </w:rPr>
              <w:t>pk</w:t>
            </w:r>
            <w:r w:rsidR="007F633F">
              <w:rPr>
                <w:rFonts w:asciiTheme="majorHAnsi" w:hAnsiTheme="majorHAnsi"/>
              </w:rPr>
              <w:t>*</w:t>
            </w:r>
          </w:p>
        </w:tc>
        <w:tc>
          <w:tcPr>
            <w:tcW w:w="1843" w:type="dxa"/>
          </w:tcPr>
          <w:p w14:paraId="142A51A9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368B69AE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1D621546" w14:textId="4EFB78B4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name of the Club Tag</w:t>
            </w:r>
          </w:p>
        </w:tc>
        <w:tc>
          <w:tcPr>
            <w:tcW w:w="1559" w:type="dxa"/>
          </w:tcPr>
          <w:p w14:paraId="56D6E8D5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</w:tbl>
    <w:p w14:paraId="11BA3693" w14:textId="77777777" w:rsidR="006245E3" w:rsidRDefault="006245E3" w:rsidP="00295367">
      <w:pPr>
        <w:ind w:hanging="851"/>
      </w:pPr>
    </w:p>
    <w:p w14:paraId="2FCC732E" w14:textId="77777777" w:rsidR="006245E3" w:rsidRDefault="007F633F" w:rsidP="00295367">
      <w:pPr>
        <w:ind w:hanging="851"/>
      </w:pPr>
      <w:r>
        <w:t>“</w:t>
      </w:r>
      <w:r w:rsidR="006245E3">
        <w:t>Club Type</w:t>
      </w:r>
      <w:r>
        <w:t>”</w:t>
      </w:r>
      <w:r w:rsidR="006245E3">
        <w:t xml:space="preserve"> Relation</w:t>
      </w:r>
    </w:p>
    <w:tbl>
      <w:tblPr>
        <w:tblStyle w:val="TableGrid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3686"/>
        <w:gridCol w:w="1559"/>
      </w:tblGrid>
      <w:tr w:rsidR="006245E3" w:rsidRPr="00295367" w14:paraId="1956FC6F" w14:textId="77777777" w:rsidTr="007F633F">
        <w:tc>
          <w:tcPr>
            <w:tcW w:w="2268" w:type="dxa"/>
          </w:tcPr>
          <w:p w14:paraId="516B7404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Name</w:t>
            </w:r>
          </w:p>
        </w:tc>
        <w:tc>
          <w:tcPr>
            <w:tcW w:w="1843" w:type="dxa"/>
          </w:tcPr>
          <w:p w14:paraId="224EA22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Restrictions</w:t>
            </w:r>
          </w:p>
        </w:tc>
        <w:tc>
          <w:tcPr>
            <w:tcW w:w="1559" w:type="dxa"/>
          </w:tcPr>
          <w:p w14:paraId="3DAFB72B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Data Type</w:t>
            </w:r>
          </w:p>
        </w:tc>
        <w:tc>
          <w:tcPr>
            <w:tcW w:w="3686" w:type="dxa"/>
          </w:tcPr>
          <w:p w14:paraId="1912AFE9" w14:textId="77777777" w:rsidR="006245E3" w:rsidRPr="00295367" w:rsidRDefault="006245E3" w:rsidP="006245E3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>Description</w:t>
            </w:r>
          </w:p>
        </w:tc>
        <w:tc>
          <w:tcPr>
            <w:tcW w:w="1559" w:type="dxa"/>
          </w:tcPr>
          <w:p w14:paraId="7CF33576" w14:textId="77777777" w:rsidR="006245E3" w:rsidRPr="00295367" w:rsidRDefault="006245E3" w:rsidP="007F633F">
            <w:pPr>
              <w:rPr>
                <w:rFonts w:asciiTheme="majorHAnsi" w:hAnsiTheme="majorHAnsi"/>
                <w:b/>
                <w:u w:val="single"/>
              </w:rPr>
            </w:pPr>
            <w:r w:rsidRPr="00295367">
              <w:rPr>
                <w:rFonts w:asciiTheme="majorHAnsi" w:hAnsiTheme="majorHAnsi"/>
                <w:b/>
                <w:u w:val="single"/>
              </w:rPr>
              <w:t xml:space="preserve">Default </w:t>
            </w:r>
          </w:p>
        </w:tc>
      </w:tr>
      <w:tr w:rsidR="006245E3" w14:paraId="1C5F5D62" w14:textId="77777777" w:rsidTr="007F633F">
        <w:tc>
          <w:tcPr>
            <w:tcW w:w="2268" w:type="dxa"/>
          </w:tcPr>
          <w:p w14:paraId="391EFEDF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  <w:r w:rsidR="007F633F">
              <w:rPr>
                <w:rFonts w:asciiTheme="majorHAnsi" w:hAnsiTheme="majorHAnsi"/>
              </w:rPr>
              <w:t xml:space="preserve"> *</w:t>
            </w:r>
            <w:r w:rsidR="007F633F" w:rsidRPr="007F633F">
              <w:rPr>
                <w:rFonts w:asciiTheme="majorHAnsi" w:hAnsiTheme="majorHAnsi"/>
                <w:b/>
                <w:bCs/>
              </w:rPr>
              <w:t>pk</w:t>
            </w:r>
            <w:r w:rsidR="007F633F">
              <w:rPr>
                <w:rFonts w:asciiTheme="majorHAnsi" w:hAnsiTheme="majorHAnsi"/>
                <w:b/>
                <w:bCs/>
              </w:rPr>
              <w:t>*</w:t>
            </w:r>
          </w:p>
        </w:tc>
        <w:tc>
          <w:tcPr>
            <w:tcW w:w="1843" w:type="dxa"/>
          </w:tcPr>
          <w:p w14:paraId="752494F7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Unique, not null</w:t>
            </w:r>
          </w:p>
        </w:tc>
        <w:tc>
          <w:tcPr>
            <w:tcW w:w="1559" w:type="dxa"/>
          </w:tcPr>
          <w:p w14:paraId="1773AD69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4BD05B5A" w14:textId="1FE3C966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name of the Club Type. E.g. “Swimming”</w:t>
            </w:r>
          </w:p>
        </w:tc>
        <w:tc>
          <w:tcPr>
            <w:tcW w:w="1559" w:type="dxa"/>
          </w:tcPr>
          <w:p w14:paraId="134D6D1B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450E1D3" w14:textId="77777777" w:rsidTr="007F633F">
        <w:tc>
          <w:tcPr>
            <w:tcW w:w="2268" w:type="dxa"/>
          </w:tcPr>
          <w:p w14:paraId="118E3166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43" w:type="dxa"/>
          </w:tcPr>
          <w:p w14:paraId="1709E3C2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1734AD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686" w:type="dxa"/>
          </w:tcPr>
          <w:p w14:paraId="6F09F662" w14:textId="4A9525A8" w:rsidR="006245E3" w:rsidRPr="00295367" w:rsidRDefault="009E3AA0" w:rsidP="009E3A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description of this type of club.  E.g. “A club where members go to swim.”</w:t>
            </w:r>
          </w:p>
        </w:tc>
        <w:tc>
          <w:tcPr>
            <w:tcW w:w="1559" w:type="dxa"/>
          </w:tcPr>
          <w:p w14:paraId="6C3E124C" w14:textId="77777777" w:rsidR="006245E3" w:rsidRPr="00295367" w:rsidRDefault="006245E3" w:rsidP="006245E3">
            <w:pPr>
              <w:rPr>
                <w:rFonts w:asciiTheme="majorHAnsi" w:hAnsiTheme="majorHAnsi"/>
              </w:rPr>
            </w:pPr>
          </w:p>
        </w:tc>
      </w:tr>
      <w:tr w:rsidR="006245E3" w14:paraId="21716BC1" w14:textId="77777777" w:rsidTr="007F633F">
        <w:tc>
          <w:tcPr>
            <w:tcW w:w="2268" w:type="dxa"/>
          </w:tcPr>
          <w:p w14:paraId="4DF42B00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Club Count</w:t>
            </w:r>
          </w:p>
        </w:tc>
        <w:tc>
          <w:tcPr>
            <w:tcW w:w="1843" w:type="dxa"/>
          </w:tcPr>
          <w:p w14:paraId="2B22868D" w14:textId="00D149F8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559" w:type="dxa"/>
          </w:tcPr>
          <w:p w14:paraId="6690AA1C" w14:textId="77777777" w:rsidR="006245E3" w:rsidRDefault="006245E3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</w:t>
            </w:r>
          </w:p>
        </w:tc>
        <w:tc>
          <w:tcPr>
            <w:tcW w:w="3686" w:type="dxa"/>
          </w:tcPr>
          <w:p w14:paraId="56DADAAC" w14:textId="76D26749" w:rsidR="006245E3" w:rsidRPr="00295367" w:rsidRDefault="009E3AA0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Clubs in the database that are of this type.</w:t>
            </w:r>
          </w:p>
        </w:tc>
        <w:tc>
          <w:tcPr>
            <w:tcW w:w="1559" w:type="dxa"/>
          </w:tcPr>
          <w:p w14:paraId="2503E4E8" w14:textId="77777777" w:rsidR="006245E3" w:rsidRPr="00295367" w:rsidRDefault="007F633F" w:rsidP="006245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173F8BEE" w14:textId="77777777" w:rsidR="006245E3" w:rsidRDefault="006245E3" w:rsidP="00295367">
      <w:pPr>
        <w:ind w:hanging="851"/>
      </w:pPr>
    </w:p>
    <w:sectPr w:rsidR="006245E3" w:rsidSect="007F633F">
      <w:pgSz w:w="11900" w:h="16840"/>
      <w:pgMar w:top="709" w:right="1800" w:bottom="567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67"/>
    <w:rsid w:val="000F7513"/>
    <w:rsid w:val="00295367"/>
    <w:rsid w:val="0042738C"/>
    <w:rsid w:val="005B48B3"/>
    <w:rsid w:val="006245E3"/>
    <w:rsid w:val="006D325F"/>
    <w:rsid w:val="007F633F"/>
    <w:rsid w:val="009E3A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0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95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612</Words>
  <Characters>3492</Characters>
  <Application>Microsoft Macintosh Word</Application>
  <DocSecurity>0</DocSecurity>
  <Lines>29</Lines>
  <Paragraphs>8</Paragraphs>
  <ScaleCrop>false</ScaleCrop>
  <Company>UWA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Lissiman</dc:creator>
  <cp:keywords/>
  <dc:description/>
  <cp:lastModifiedBy>Duncan Lissiman</cp:lastModifiedBy>
  <cp:revision>4</cp:revision>
  <dcterms:created xsi:type="dcterms:W3CDTF">2013-10-13T12:54:00Z</dcterms:created>
  <dcterms:modified xsi:type="dcterms:W3CDTF">2013-10-15T05:11:00Z</dcterms:modified>
</cp:coreProperties>
</file>